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PTE_Standard_Sales_Quote/50100"/>
                <w:id w:val="-346637227"/>
                <w:placeholder>
                  <w:docPart w:val="18ECDB4E735444248662DE2B13ECDE27"/>
                </w:placeholder>
                <w:dataBinding w:prefixMappings="xmlns:ns0='urn:microsoft-dynamics-nav/reports/PTE_Standard_Sales_Quote/50100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PTE_Standard_Sales_Quote/50100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PTE_Standard_Sales_Quote/50100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PTE_Standard_Sales_Quote/50100"/>
                <w:id w:val="2121793087"/>
                <w:placeholder>
                  <w:docPart w:val="2F34EED7068C4D88AF02DA5EDCEF4F77"/>
                </w:placeholder>
                <w:dataBinding w:prefixMappings="xmlns:ns0='urn:microsoft-dynamics-nav/reports/PTE_Standard_Sales_Quote/50100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PTE_Standard_Sales_Quote/50100"/>
                <w:id w:val="1521665205"/>
                <w:placeholder>
                  <w:docPart w:val="B9A829857B8F42CCA7AF65F5DA104A42"/>
                </w:placeholder>
                <w:dataBinding w:prefixMappings="xmlns:ns0='urn:microsoft-dynamics-nav/reports/PTE_Standard_Sales_Quote/50100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PTE_Standard_Sales_Quote/50100"/>
                <w:id w:val="536395156"/>
                <w:placeholder>
                  <w:docPart w:val="B558D5F557424E7580F2C33A7245551E"/>
                </w:placeholder>
                <w:dataBinding w:prefixMappings="xmlns:ns0='urn:microsoft-dynamics-nav/reports/PTE_Standard_Sales_Quote/50100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PTE_Standard_Sales_Quote/50100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PTE_Standard_Sales_Quote/50100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PTE_Standard_Sales_Quote/50100"/>
                <w:id w:val="1229109116"/>
                <w:placeholder>
                  <w:docPart w:val="18DDE567520A4EFC9378CCA4C87E4DDF"/>
                </w:placeholder>
                <w:dataBinding w:prefixMappings="xmlns:ns0='urn:microsoft-dynamics-nav/reports/PTE_Standard_Sales_Quote/50100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PTE_Standard_Sales_Quote/50100"/>
                <w:id w:val="-843252946"/>
                <w:placeholder>
                  <w:docPart w:val="CF22DB901D5644609DBD9B606390CF97"/>
                </w:placeholder>
                <w:dataBinding w:prefixMappings="xmlns:ns0='urn:microsoft-dynamics-nav/reports/PTE_Standard_Sales_Quote/50100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PTE_Standard_Sales_Quote/50100"/>
                <w:id w:val="1814057176"/>
                <w:placeholder>
                  <w:docPart w:val="1B3FC965A2AF4D7D8BB278817E8B0A34"/>
                </w:placeholder>
                <w:dataBinding w:prefixMappings="xmlns:ns0='urn:microsoft-dynamics-nav/reports/PTE_Standard_Sales_Quote/50100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PTE_Standard_Sales_Quote/50100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PTE_Standard_Sales_Quote/50100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PTE_Standard_Sales_Quote/50100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PTE_Standard_Sales_Quote/50100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PTE_Standard_Sales_Quote/50100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PTE_Standard_Sales_Quote/50100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PTE_Standard_Sales_Quote/50100"/>
                <w:id w:val="-762605892"/>
                <w:placeholder>
                  <w:docPart w:val="6D50E62DE5704DC3A5636FDAAA73CCBA"/>
                </w:placeholder>
                <w:dataBinding w:prefixMappings="xmlns:ns0='urn:microsoft-dynamics-nav/reports/PTE_Standard_Sales_Quote/50100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TE_Standard_Sales_Quote/50100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PTE_Standard_Sales_Quote/50100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PTE_Standard_Sales_Quote/50100"/>
                <w:id w:val="1332101128"/>
                <w:placeholder>
                  <w:docPart w:val="B2398CECCE1A4AD1A81E04EF7E0CEA7E"/>
                </w:placeholder>
                <w:dataBinding w:prefixMappings="xmlns:ns0='urn:microsoft-dynamics-nav/reports/PTE_Standard_Sales_Quote/50100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PTE_Standard_Sales_Quote/50100"/>
              <w:id w:val="571465082"/>
              <w:placeholder>
                <w:docPart w:val="956CDC42C9E141AFAC9F698AFF0EFAC8"/>
              </w:placeholder>
              <w:dataBinding w:prefixMappings="xmlns:ns0='urn:microsoft-dynamics-nav/reports/PTE_Standard_Sales_Quote/50100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PTE_Standard_Sales_Quote/50100"/>
            <w:id w:val="-566887149"/>
            <w:placeholder>
              <w:docPart w:val="829C780A82D54599A9AEFB7B135ED0A0"/>
            </w:placeholder>
            <w:dataBinding w:prefixMappings="xmlns:ns0='urn:microsoft-dynamics-nav/reports/PTE_Standard_Sales_Quote/50100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PTE_Standard_Sales_Quote/50100/'" w:xpath="/ns0:NavWordReportXmlPart[1]/ns0:Header[1]/ns0:QuoteValidToDate_Lbl[1]" w:storeItemID="{698CEE62-D454-4755-B874-1C16AD01E098}"/>
            <w:text/>
            <w:alias w:val="#Nav: /Header/QuoteValidToDate_Lbl"/>
            <w:tag w:val="#Nav: PTE_Standard_Sales_Quote/50100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PTE_Standard_Sales_Quote/50100"/>
            <w:id w:val="-244584271"/>
            <w:placeholder>
              <w:docPart w:val="E0C5958E289F4EA6AEF3FF2D3A623991"/>
            </w:placeholder>
            <w:dataBinding w:prefixMappings="xmlns:ns0='urn:microsoft-dynamics-nav/reports/PTE_Standard_Sales_Quote/50100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PTE_Standard_Sales_Quote/50100"/>
            <w:id w:val="-2080432702"/>
            <w:placeholder>
              <w:docPart w:val="BA20A71A9C2B4FC2894F4A35B4A19C83"/>
            </w:placeholder>
            <w:dataBinding w:prefixMappings="xmlns:ns0='urn:microsoft-dynamics-nav/reports/PTE_Standard_Sales_Quote/50100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PTE_Standard_Sales_Quote/50100"/>
            <w:id w:val="-89551258"/>
            <w:placeholder>
              <w:docPart w:val="8EBECE8351A6449480F4BD12D35DFD67"/>
            </w:placeholder>
            <w:dataBinding w:prefixMappings="xmlns:ns0='urn:microsoft-dynamics-nav/reports/PTE_Standard_Sales_Quote/50100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PTE_Standard_Sales_Quote/50100"/>
                <w:id w:val="520907351"/>
                <w:placeholder>
                  <w:docPart w:val="C66719FE3F7142DE9BE99D774F5857FE"/>
                </w:placeholder>
                <w:dataBinding w:prefixMappings="xmlns:ns0='urn:microsoft-dynamics-nav/reports/PTE_Standard_Sales_Quote/50100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PTE_Standard_Sales_Quote/50100/'" w:xpath="/ns0:NavWordReportXmlPart[1]/ns0:Header[1]/ns0:QuoteValidToDate[1]" w:storeItemID="{698CEE62-D454-4755-B874-1C16AD01E098}"/>
            <w:text/>
            <w:alias w:val="#Nav: /Header/QuoteValidToDate"/>
            <w:tag w:val="#Nav: PTE_Standard_Sales_Quote/50100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PTE_Standard_Sales_Quote/50100"/>
            <w:id w:val="647404406"/>
            <w:placeholder>
              <w:docPart w:val="C201E33FE8E7497D9622F8E39C98775E"/>
            </w:placeholder>
            <w:dataBinding w:prefixMappings="xmlns:ns0='urn:microsoft-dynamics-nav/reports/PTE_Standard_Sales_Quote/50100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PTE_Standard_Sales_Quote/50100"/>
            <w:id w:val="-352657912"/>
            <w:placeholder>
              <w:docPart w:val="7371BF76BD59439582BCD043A6B514D0"/>
            </w:placeholder>
            <w:dataBinding w:prefixMappings="xmlns:ns0='urn:microsoft-dynamics-nav/reports/PTE_Standard_Sales_Quote/50100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TE_Standard_Sales_Quote/50100"/>
            <w:id w:val="760792698"/>
            <w:placeholder>
              <w:docPart w:val="A4855FA9D66342F7867385510C7771E2"/>
            </w:placeholder>
            <w:dataBinding w:prefixMappings="xmlns:ns0='urn:microsoft-dynamics-nav/reports/PTE_Standard_Sales_Quote/50100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PTE_Standard_Sales_Quote/50100"/>
        <w:id w:val="-156540891"/>
        <w15:dataBinding w:prefixMappings="xmlns:ns0='urn:microsoft-dynamics-nav/reports/PTE_Standard_Sales_Quote/50100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PTE_Standard_Sales_Quote/50100"/>
                <w:id w:val="1295334976"/>
                <w:placeholder>
                  <w:docPart w:val="DefaultPlaceholder_-1854013440"/>
                </w:placeholder>
                <w:dataBinding w:prefixMappings="xmlns:ns0='urn:microsoft-dynamics-nav/reports/PTE_Standard_Sales_Quote/50100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PTE_Standard_Sales_Quote/50100"/>
            <w:id w:val="771446451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PTE_Standard_Sales_Quote/50100"/>
            <w:id w:val="1545399846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PTE_Standard_Sales_Quote/50100"/>
            <w:id w:val="616415257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PTE_Standard_Sales_Quote/50100"/>
            <w:id w:val="-1521079236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PTE_Standard_Sales_Quote/50100"/>
            <w:id w:val="1291246806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PTE_Standard_Sales_Quote/50100"/>
            <w:id w:val="1532234539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PTE_Standard_Sales_Quote/50100"/>
          <w:id w:val="1327254768"/>
          <w15:dataBinding w:prefixMappings="xmlns:ns0='urn:microsoft-dynamics-nav/reports/PTE_Standard_Sales_Quote/50100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PTE_Standard_Sales_Quote/50100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PTE_Standard_Sales_Quote/50100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PTE_Standard_Sales_Quote/50100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PTE_Standard_Sales_Quote/50100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PTE_Standard_Sales_Quote/50100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PTE_Standard_Sales_Quote/50100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PTE_Standard_Sales_Quote/50100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PTE_Standard_Sales_Quote/50100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PTE_Standard_Sales_Quote/50100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PTE_Standard_Sales_Quote/50100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PTE_Standard_Sales_Quote/50100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PTE_Standard_Sales_Quote/50100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PTE_Standard_Sales_Quote/50100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PTE_Standard_Sales_Quote/50100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PTE_Standard_Sales_Quote/50100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PTE_Standard_Sales_Quote/50100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PTE_Standard_Sales_Quote/50100"/>
          <w:id w:val="1981810996"/>
          <w15:dataBinding w:prefixMappings="xmlns:ns0='urn:microsoft-dynamics-nav/reports/PTE_Standard_Sales_Quote/50100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PTE_Standard_Sales_Quote/50100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PTE_Standard_Sales_Quote/50100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PTE_Standard_Sales_Quote/50100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PTE_Standard_Sales_Quote/50100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PTE_Standard_Sales_Quote/50100"/>
            <w:id w:val="1496384203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PTE_Standard_Sales_Quote/50100"/>
            <w:id w:val="1661501859"/>
            <w:placeholder>
              <w:docPart w:val="2E83E9F4BA244B06B4DB5D21636C1E0A"/>
            </w:placeholder>
            <w:dataBinding w:prefixMappings="xmlns:ns0='urn:microsoft-dynamics-nav/reports/PTE_Standard_Sales_Quote/50100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PTE_Standard_Sales_Quote/50100"/>
            <w:id w:val="-1265379974"/>
            <w:placeholder>
              <w:docPart w:val="793055E079F94161B6DB65B71A1E06D9"/>
            </w:placeholder>
            <w:dataBinding w:prefixMappings="xmlns:ns0='urn:microsoft-dynamics-nav/reports/PTE_Standard_Sales_Quote/50100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PTE_Standard_Sales_Quote/50100"/>
            <w:id w:val="-1233780754"/>
            <w:placeholder>
              <w:docPart w:val="11E91ADE68C44861BD08E0811A89194D"/>
            </w:placeholder>
            <w:dataBinding w:prefixMappings="xmlns:ns0='urn:microsoft-dynamics-nav/reports/PTE_Standard_Sales_Quote/50100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PTE_Standard_Sales_Quote/50100"/>
          <w:id w:val="-1282809559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PTE_Standard_Sales_Quote/50100"/>
          <w:id w:val="-1282405612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PTE_Standard_Sales_Quote/50100"/>
          <w:id w:val="-1848700174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PTE_Standard_Sales_Quote/50100"/>
          <w:id w:val="-1578736837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PTE_Standard_Sales_Quote/50100"/>
          <w:id w:val="1186173595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TE_Standard_Sales_Quote/50100"/>
          <w:id w:val="1099912146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TE_Standard_Sales_Quote/50100"/>
          <w:id w:val="204378218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TE_Standard_Sales_Quote/50100"/>
          <w:id w:val="387000539"/>
          <w:placeholder>
            <w:docPart w:val="F60D021828DE440AB60A57F81B574D32"/>
          </w:placeholder>
          <w:dataBinding w:prefixMappings="xmlns:ns0='urn:microsoft-dynamics-nav/reports/PTE_Standard_Sales_Quote/50100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PTE_Standard_Sales_Quote/50100"/>
              <w:id w:val="1061445566"/>
              <w:placeholder>
                <w:docPart w:val="C42934AA6A9C4AB7B7AFF124B2496D4D"/>
              </w:placeholder>
              <w:dataBinding w:prefixMappings="xmlns:ns0='urn:microsoft-dynamics-nav/reports/PTE_Standard_Sales_Quote/50100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PTE_Standard_Sales_Quote/50100"/>
              <w:id w:val="1543556682"/>
              <w:placeholder>
                <w:docPart w:val="C42934AA6A9C4AB7B7AFF124B2496D4D"/>
              </w:placeholder>
              <w:dataBinding w:prefixMappings="xmlns:ns0='urn:microsoft-dynamics-nav/reports/PTE_Standard_Sales_Quote/50100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PTE_Standard_Sales_Quote/50100"/>
              <w:id w:val="1113322487"/>
              <w:placeholder>
                <w:docPart w:val="63FC68B69B794CC0AF2B3027146DD849"/>
              </w:placeholder>
              <w:dataBinding w:prefixMappings="xmlns:ns0='urn:microsoft-dynamics-nav/reports/PTE_Standard_Sales_Quote/50100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PTE_Standard_Sales_Quote/50100"/>
              <w:id w:val="-1469811355"/>
              <w:placeholder>
                <w:docPart w:val="FF625D7257C44EA4BB61D91263F50DEA"/>
              </w:placeholder>
              <w:dataBinding w:prefixMappings="xmlns:ns0='urn:microsoft-dynamics-nav/reports/PTE_Standard_Sales_Quote/50100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PTE_Standard_Sales_Quote/50100"/>
              <w:id w:val="-807468989"/>
              <w:placeholder>
                <w:docPart w:val="4BE75748E74141829A5BC447504D1AE2"/>
              </w:placeholder>
              <w:dataBinding w:prefixMappings="xmlns:ns0='urn:microsoft-dynamics-nav/reports/PTE_Standard_Sales_Quote/50100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PTE_Standard_Sales_Quote/50100"/>
              <w:id w:val="1256330535"/>
              <w:placeholder>
                <w:docPart w:val="4BE75748E74141829A5BC447504D1AE2"/>
              </w:placeholder>
              <w:dataBinding w:prefixMappings="xmlns:ns0='urn:microsoft-dynamics-nav/reports/PTE_Standard_Sales_Quote/50100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PTE_Standard_Sales_Quote/50100"/>
              <w:id w:val="-873225728"/>
              <w:placeholder>
                <w:docPart w:val="3B86EBAA86EF427F8999CACB0C5F9878"/>
              </w:placeholder>
              <w:dataBinding w:prefixMappings="xmlns:ns0='urn:microsoft-dynamics-nav/reports/PTE_Standard_Sales_Quote/50100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PTE_Standard_Sales_Quote/50100"/>
              <w:id w:val="894861004"/>
              <w:placeholder>
                <w:docPart w:val="0D1279AEBC2B402F92746D967F36C974"/>
              </w:placeholder>
              <w:dataBinding w:prefixMappings="xmlns:ns0='urn:microsoft-dynamics-nav/reports/PTE_Standard_Sales_Quote/50100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PTE_Standard_Sales_Quote/50100"/>
              <w:id w:val="-1330981123"/>
              <w:dataBinding w:prefixMappings="xmlns:ns0='urn:microsoft-dynamics-nav/reports/PTE_Standard_Sales_Quote/50100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0c403bba5e41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T E _ S t a n d a r d _ S a l e s _ Q u o t e / 5 0 1 0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